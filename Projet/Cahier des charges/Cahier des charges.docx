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r w:rsidRPr="008B5277">
        <w:rPr>
          <w:noProof/>
          <w:lang w:eastAsia="fr-FR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Image 1" descr="Lac gelé bleu clair entouré de glace blanche sur un fond de montagne s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Default="00BA214F" w:rsidP="00C6554A">
      <w:pPr>
        <w:pStyle w:val="Titre"/>
      </w:pPr>
      <w:r>
        <w:t>Cahier des charges</w:t>
      </w:r>
    </w:p>
    <w:p w:rsidR="00C6554A" w:rsidRPr="00D5413C" w:rsidRDefault="00BA214F" w:rsidP="00C6554A">
      <w:pPr>
        <w:pStyle w:val="Sous-titre"/>
      </w:pPr>
      <w:r>
        <w:t>Stuliday</w:t>
      </w:r>
    </w:p>
    <w:p w:rsidR="00C6554A" w:rsidRDefault="00BA214F" w:rsidP="00C6554A">
      <w:pPr>
        <w:pStyle w:val="Coordonnes"/>
      </w:pPr>
      <w:r>
        <w:t>Dubernet Thomas</w:t>
      </w:r>
      <w:r w:rsidR="00C6554A">
        <w:rPr>
          <w:lang w:bidi="fr-FR"/>
        </w:rPr>
        <w:t xml:space="preserve"> | </w:t>
      </w:r>
      <w:r>
        <w:t>Html, CSS et Design</w:t>
      </w:r>
      <w:r w:rsidR="00C6554A">
        <w:rPr>
          <w:lang w:bidi="fr-FR"/>
        </w:rPr>
        <w:t xml:space="preserve"> | </w:t>
      </w:r>
      <w:r>
        <w:t>17/12/2018</w:t>
      </w:r>
      <w:r w:rsidR="00C6554A">
        <w:rPr>
          <w:lang w:bidi="fr-FR"/>
        </w:rPr>
        <w:br w:type="page"/>
      </w:r>
    </w:p>
    <w:p w:rsidR="00C6554A" w:rsidRDefault="00BA214F" w:rsidP="00C6554A">
      <w:pPr>
        <w:pStyle w:val="Titre1"/>
      </w:pPr>
      <w:r>
        <w:lastRenderedPageBreak/>
        <w:t>Définir les objectifs</w:t>
      </w:r>
    </w:p>
    <w:p w:rsidR="00C6554A" w:rsidRDefault="00BA214F" w:rsidP="00BA214F">
      <w:pPr>
        <w:pStyle w:val="Listepuces"/>
        <w:numPr>
          <w:ilvl w:val="0"/>
          <w:numId w:val="0"/>
        </w:numPr>
      </w:pPr>
      <w:r>
        <w:t>Les différents objectifs de mon site web sont :</w:t>
      </w:r>
    </w:p>
    <w:p w:rsidR="00BA214F" w:rsidRDefault="00BA214F" w:rsidP="00BA214F">
      <w:pPr>
        <w:pStyle w:val="Listepuces"/>
      </w:pPr>
      <w:r>
        <w:t>Poster</w:t>
      </w:r>
      <w:r w:rsidR="007374DF">
        <w:t>/Regarder</w:t>
      </w:r>
      <w:r>
        <w:t xml:space="preserve"> des annonces</w:t>
      </w:r>
      <w:r w:rsidR="00E164CA">
        <w:t xml:space="preserve"> de locations</w:t>
      </w:r>
    </w:p>
    <w:p w:rsidR="00E164CA" w:rsidRDefault="00155638" w:rsidP="00BA214F">
      <w:pPr>
        <w:pStyle w:val="Listepuces"/>
      </w:pPr>
      <w:r>
        <w:t>Faire de nouvelles rencontres</w:t>
      </w:r>
    </w:p>
    <w:p w:rsidR="00155638" w:rsidRPr="00514122" w:rsidRDefault="00155638" w:rsidP="00BA214F">
      <w:pPr>
        <w:pStyle w:val="Listepuces"/>
      </w:pPr>
      <w:r>
        <w:t>Economiser de l’argent</w:t>
      </w:r>
    </w:p>
    <w:p w:rsidR="00C6554A" w:rsidRPr="00D5413C" w:rsidRDefault="00BA214F" w:rsidP="00BA214F">
      <w:pPr>
        <w:pStyle w:val="Titre1"/>
      </w:pPr>
      <w:r>
        <w:t>Définir les cibles</w:t>
      </w:r>
    </w:p>
    <w:p w:rsidR="00893DE3" w:rsidRDefault="007374DF" w:rsidP="00BA214F">
      <w:r>
        <w:t xml:space="preserve">Les différentes cibles de mon site web sont : </w:t>
      </w:r>
    </w:p>
    <w:p w:rsidR="002C74C0" w:rsidRDefault="00893DE3" w:rsidP="00893DE3">
      <w:pPr>
        <w:pStyle w:val="Listepuces"/>
      </w:pPr>
      <w:r>
        <w:t>-</w:t>
      </w:r>
      <w:r w:rsidR="007374DF">
        <w:t>les étudiants et les je</w:t>
      </w:r>
      <w:r>
        <w:t>unes qui ont entre 18 et 25 ans</w:t>
      </w:r>
    </w:p>
    <w:p w:rsidR="00893DE3" w:rsidRDefault="00893DE3" w:rsidP="00893DE3">
      <w:pPr>
        <w:pStyle w:val="Listepuces"/>
      </w:pPr>
      <w:r>
        <w:t>Les célibataires</w:t>
      </w:r>
    </w:p>
    <w:p w:rsidR="00893DE3" w:rsidRDefault="00893DE3" w:rsidP="00893DE3">
      <w:pPr>
        <w:pStyle w:val="Listepuces"/>
      </w:pPr>
      <w:r>
        <w:t xml:space="preserve">Les personnes qui ont un petit budget </w:t>
      </w:r>
    </w:p>
    <w:p w:rsidR="00155638" w:rsidRDefault="00155638" w:rsidP="00BA214F"/>
    <w:p w:rsidR="00155638" w:rsidRDefault="00155638" w:rsidP="00155638">
      <w:pPr>
        <w:pStyle w:val="Titre1"/>
      </w:pPr>
      <w:bookmarkStart w:id="0" w:name="_GoBack"/>
      <w:bookmarkEnd w:id="0"/>
    </w:p>
    <w:p w:rsidR="007374DF" w:rsidRDefault="007374DF" w:rsidP="00BA214F"/>
    <w:sectPr w:rsidR="007374DF" w:rsidSect="00BB04DB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6C3" w:rsidRDefault="008326C3" w:rsidP="00C6554A">
      <w:pPr>
        <w:spacing w:before="0" w:after="0" w:line="240" w:lineRule="auto"/>
      </w:pPr>
      <w:r>
        <w:separator/>
      </w:r>
    </w:p>
  </w:endnote>
  <w:endnote w:type="continuationSeparator" w:id="0">
    <w:p w:rsidR="008326C3" w:rsidRDefault="008326C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3DE3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6C3" w:rsidRDefault="008326C3" w:rsidP="00C6554A">
      <w:pPr>
        <w:spacing w:before="0" w:after="0" w:line="240" w:lineRule="auto"/>
      </w:pPr>
      <w:r>
        <w:separator/>
      </w:r>
    </w:p>
  </w:footnote>
  <w:footnote w:type="continuationSeparator" w:id="0">
    <w:p w:rsidR="008326C3" w:rsidRDefault="008326C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4F"/>
    <w:rsid w:val="00155638"/>
    <w:rsid w:val="00213C89"/>
    <w:rsid w:val="002554CD"/>
    <w:rsid w:val="00293B83"/>
    <w:rsid w:val="002B4294"/>
    <w:rsid w:val="00333D0D"/>
    <w:rsid w:val="003E4CD7"/>
    <w:rsid w:val="00405309"/>
    <w:rsid w:val="004C049F"/>
    <w:rsid w:val="005000E2"/>
    <w:rsid w:val="006A3CE7"/>
    <w:rsid w:val="007374DF"/>
    <w:rsid w:val="008326C3"/>
    <w:rsid w:val="00893DE3"/>
    <w:rsid w:val="008B1A42"/>
    <w:rsid w:val="00AE48C8"/>
    <w:rsid w:val="00BA214F"/>
    <w:rsid w:val="00BB04DB"/>
    <w:rsid w:val="00BE0D69"/>
    <w:rsid w:val="00BF4294"/>
    <w:rsid w:val="00C6554A"/>
    <w:rsid w:val="00E164CA"/>
    <w:rsid w:val="00ED7C44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80CFC2-DC8A-4F41-8420-AAB043DA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66346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</Template>
  <TotalTime>187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DUBERNET Thomas</dc:creator>
  <cp:keywords/>
  <dc:description/>
  <cp:lastModifiedBy>DUBERNET Thomas</cp:lastModifiedBy>
  <cp:revision>4</cp:revision>
  <dcterms:created xsi:type="dcterms:W3CDTF">2018-12-17T10:46:00Z</dcterms:created>
  <dcterms:modified xsi:type="dcterms:W3CDTF">2018-12-20T14:05:00Z</dcterms:modified>
</cp:coreProperties>
</file>